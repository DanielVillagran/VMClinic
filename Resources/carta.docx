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B78" w:rsidRDefault="00CF2B78" w:rsidP="00CF2B78">
      <w:pPr>
        <w:jc w:val="center"/>
        <w:rPr>
          <w:b/>
        </w:rPr>
      </w:pPr>
      <w:bookmarkStart w:id="0" w:name="_GoBack"/>
      <w:bookmarkEnd w:id="0"/>
      <w:r w:rsidRPr="00CF2B78">
        <w:rPr>
          <w:b/>
        </w:rPr>
        <w:t xml:space="preserve"> </w:t>
      </w:r>
    </w:p>
    <w:p w:rsidR="00CF2B78" w:rsidRDefault="00810126" w:rsidP="00810126">
      <w:pPr>
        <w:jc w:val="both"/>
        <w:rPr>
          <w:b/>
        </w:rPr>
      </w:pPr>
      <w:r>
        <w:rPr>
          <w:b/>
        </w:rPr>
        <w:t>DR. RAFAEL GÓMEZ RODRÍGUEZ</w:t>
      </w:r>
    </w:p>
    <w:p w:rsidR="00810126" w:rsidRDefault="00810126" w:rsidP="00810126">
      <w:pPr>
        <w:jc w:val="both"/>
        <w:rPr>
          <w:b/>
        </w:rPr>
      </w:pPr>
      <w:r>
        <w:rPr>
          <w:b/>
        </w:rPr>
        <w:t xml:space="preserve">MEDICINA </w:t>
      </w:r>
      <w:r w:rsidRPr="00183636">
        <w:rPr>
          <w:b/>
        </w:rPr>
        <w:t>GENERAL</w:t>
      </w:r>
    </w:p>
    <w:p w:rsidR="00810126" w:rsidRDefault="00810126" w:rsidP="00810126">
      <w:pPr>
        <w:jc w:val="both"/>
        <w:rPr>
          <w:b/>
        </w:rPr>
      </w:pPr>
      <w:r>
        <w:rPr>
          <w:b/>
        </w:rPr>
        <w:t>UNIVERSIDAD DE GUADALAJARA</w:t>
      </w:r>
    </w:p>
    <w:p w:rsidR="00810126" w:rsidRDefault="00810126" w:rsidP="00810126">
      <w:pPr>
        <w:jc w:val="both"/>
        <w:rPr>
          <w:b/>
        </w:rPr>
      </w:pPr>
      <w:r>
        <w:rPr>
          <w:b/>
        </w:rPr>
        <w:t>MORELOS 116-A JOCOTEPEC JALISCO</w:t>
      </w:r>
    </w:p>
    <w:p w:rsidR="00810126" w:rsidRDefault="00810126" w:rsidP="00810126">
      <w:pPr>
        <w:jc w:val="both"/>
        <w:rPr>
          <w:b/>
        </w:rPr>
      </w:pPr>
      <w:r>
        <w:rPr>
          <w:b/>
        </w:rPr>
        <w:t>TEL: 333 9554 222</w:t>
      </w:r>
    </w:p>
    <w:p w:rsidR="00CF2B78" w:rsidRPr="00CF2B78" w:rsidRDefault="00CF2B78" w:rsidP="00CF2B78">
      <w:pPr>
        <w:jc w:val="center"/>
        <w:rPr>
          <w:rFonts w:ascii="Arial" w:hAnsi="Arial" w:cs="Arial"/>
          <w:b/>
        </w:rPr>
      </w:pPr>
      <w:r w:rsidRPr="00CF2B78">
        <w:rPr>
          <w:rFonts w:ascii="Arial" w:hAnsi="Arial" w:cs="Arial"/>
          <w:b/>
        </w:rPr>
        <w:t>Consentimiento informativo Medico.</w:t>
      </w:r>
    </w:p>
    <w:p w:rsidR="003C1692" w:rsidRDefault="00CF2B78" w:rsidP="003C1692">
      <w:pPr>
        <w:jc w:val="both"/>
        <w:rPr>
          <w:rFonts w:ascii="Arial" w:hAnsi="Arial" w:cs="Arial"/>
        </w:rPr>
      </w:pPr>
      <w:r w:rsidRPr="00CF2B78">
        <w:rPr>
          <w:rFonts w:ascii="Arial" w:hAnsi="Arial" w:cs="Arial"/>
        </w:rPr>
        <w:t xml:space="preserve">DECLARO haber recibido oportunamente información completa y adecuada sobre mi cuadro clínico y los procedimientos diagnósticos y/o terapéuticos que se me realizaran, los riesgos que estos pueden representar y las alternativas de  tratamiento disponibles. Así mismo  declaro haber comprendido la información proporcionada y que he tenido la oportunidad de formular mis preguntas y dudas, las que han sido contestadas y declaradas a mi entera satisfacción por el asesor médico </w:t>
      </w:r>
    </w:p>
    <w:p w:rsidR="00CF2B78" w:rsidRPr="00CF2B78" w:rsidRDefault="00CF2B78" w:rsidP="003C1692">
      <w:pPr>
        <w:jc w:val="both"/>
        <w:rPr>
          <w:rFonts w:ascii="Arial" w:hAnsi="Arial" w:cs="Arial"/>
        </w:rPr>
      </w:pPr>
      <w:r w:rsidRPr="00CF2B78">
        <w:rPr>
          <w:rFonts w:ascii="Arial" w:hAnsi="Arial" w:cs="Arial"/>
        </w:rPr>
        <w:t>Dr.</w:t>
      </w:r>
      <w:r w:rsidR="000D334D">
        <w:rPr>
          <w:rFonts w:ascii="Arial" w:hAnsi="Arial" w:cs="Arial"/>
        </w:rPr>
        <w:t xml:space="preserve"> %DOCTOR%.</w:t>
      </w:r>
    </w:p>
    <w:p w:rsidR="00CF2B78" w:rsidRPr="00CF2B78" w:rsidRDefault="00CF2B78" w:rsidP="00CF2B78">
      <w:pPr>
        <w:jc w:val="both"/>
        <w:rPr>
          <w:rFonts w:ascii="Arial" w:hAnsi="Arial" w:cs="Arial"/>
        </w:rPr>
      </w:pPr>
      <w:r w:rsidRPr="00CF2B78">
        <w:rPr>
          <w:rFonts w:ascii="Arial" w:hAnsi="Arial" w:cs="Arial"/>
        </w:rPr>
        <w:t xml:space="preserve">Del mismo modo, se me ha informado que es posible, atendió mi cuadro clínico, requiera de interconsultas externas, exámenes de laboratorio, traslado a otro centro asistencial y/o cualquier otro procedimiento que se estime conveniente para </w:t>
      </w:r>
      <w:r w:rsidR="00533404">
        <w:rPr>
          <w:rFonts w:ascii="Arial" w:hAnsi="Arial" w:cs="Arial"/>
        </w:rPr>
        <w:t>el tratamiento de mi enfermedad en caso de que así fuera.</w:t>
      </w:r>
    </w:p>
    <w:p w:rsidR="00CF2B78" w:rsidRPr="00CF2B78" w:rsidRDefault="00CF2B78" w:rsidP="00CF2B78">
      <w:pPr>
        <w:rPr>
          <w:rFonts w:ascii="Arial" w:hAnsi="Arial" w:cs="Arial"/>
        </w:rPr>
      </w:pPr>
      <w:r w:rsidRPr="00CF2B78">
        <w:rPr>
          <w:rFonts w:ascii="Arial" w:hAnsi="Arial" w:cs="Arial"/>
        </w:rPr>
        <w:t>Por lo tanto expuesto</w:t>
      </w:r>
      <w:r w:rsidR="00533404">
        <w:rPr>
          <w:rFonts w:ascii="Arial" w:hAnsi="Arial" w:cs="Arial"/>
        </w:rPr>
        <w:t xml:space="preserve">, declaro </w:t>
      </w:r>
      <w:r w:rsidRPr="00CF2B78">
        <w:rPr>
          <w:rFonts w:ascii="Arial" w:hAnsi="Arial" w:cs="Arial"/>
        </w:rPr>
        <w:t xml:space="preserve"> mi consentimiento para ser sometido a:</w:t>
      </w:r>
    </w:p>
    <w:p w:rsidR="000D334D" w:rsidRDefault="000D334D" w:rsidP="00CF2B78">
      <w:pPr>
        <w:rPr>
          <w:rFonts w:ascii="Arial" w:hAnsi="Arial" w:cs="Arial"/>
        </w:rPr>
      </w:pPr>
      <w:r>
        <w:rPr>
          <w:rFonts w:ascii="Arial" w:hAnsi="Arial" w:cs="Arial"/>
        </w:rPr>
        <w:t>%CONSENTIMIENTO%</w:t>
      </w:r>
    </w:p>
    <w:p w:rsidR="00CF2B78" w:rsidRPr="00CF2B78" w:rsidRDefault="00CF2B78" w:rsidP="00CF2B78">
      <w:pPr>
        <w:rPr>
          <w:rFonts w:ascii="Arial" w:hAnsi="Arial" w:cs="Arial"/>
        </w:rPr>
      </w:pPr>
      <w:r w:rsidRPr="00CF2B78">
        <w:rPr>
          <w:rFonts w:ascii="Arial" w:hAnsi="Arial" w:cs="Arial"/>
        </w:rPr>
        <w:t>Y a las acciones que el equipo médico considere necesario  en el caso de sugerir situaciones no esperadas o complicadas, es expresado en forma libre e informada.</w:t>
      </w:r>
    </w:p>
    <w:p w:rsidR="00CF2B78" w:rsidRPr="00CF2B78" w:rsidRDefault="00CF2B78" w:rsidP="00CF2B78">
      <w:pPr>
        <w:rPr>
          <w:rFonts w:ascii="Arial" w:hAnsi="Arial" w:cs="Arial"/>
        </w:rPr>
      </w:pPr>
    </w:p>
    <w:p w:rsidR="00CF2B78" w:rsidRPr="00CF2B78" w:rsidRDefault="00CF2B78" w:rsidP="00CF2B78">
      <w:pPr>
        <w:rPr>
          <w:rFonts w:ascii="Arial" w:hAnsi="Arial" w:cs="Arial"/>
        </w:rPr>
      </w:pPr>
      <w:r w:rsidRPr="00CF2B78">
        <w:rPr>
          <w:rFonts w:ascii="Arial" w:hAnsi="Arial" w:cs="Arial"/>
        </w:rPr>
        <w:t>________________</w:t>
      </w:r>
      <w:r w:rsidRPr="00CF2B78">
        <w:rPr>
          <w:rFonts w:ascii="Arial" w:hAnsi="Arial" w:cs="Arial"/>
        </w:rPr>
        <w:tab/>
      </w:r>
      <w:r w:rsidRPr="00CF2B78">
        <w:rPr>
          <w:rFonts w:ascii="Arial" w:hAnsi="Arial" w:cs="Arial"/>
        </w:rPr>
        <w:tab/>
      </w:r>
      <w:r w:rsidRPr="00CF2B78">
        <w:rPr>
          <w:rFonts w:ascii="Arial" w:hAnsi="Arial" w:cs="Arial"/>
        </w:rPr>
        <w:tab/>
      </w:r>
      <w:r w:rsidRPr="00CF2B78">
        <w:rPr>
          <w:rFonts w:ascii="Arial" w:hAnsi="Arial" w:cs="Arial"/>
        </w:rPr>
        <w:tab/>
      </w:r>
      <w:r w:rsidRPr="00CF2B78">
        <w:rPr>
          <w:rFonts w:ascii="Arial" w:hAnsi="Arial" w:cs="Arial"/>
        </w:rPr>
        <w:tab/>
      </w:r>
      <w:r w:rsidRPr="00CF2B78">
        <w:rPr>
          <w:rFonts w:ascii="Arial" w:hAnsi="Arial" w:cs="Arial"/>
        </w:rPr>
        <w:tab/>
        <w:t>___________________</w:t>
      </w:r>
    </w:p>
    <w:p w:rsidR="00CF2B78" w:rsidRPr="00CF2B78" w:rsidRDefault="000D334D" w:rsidP="000D334D">
      <w:pPr>
        <w:rPr>
          <w:rFonts w:ascii="Arial" w:hAnsi="Arial" w:cs="Arial"/>
        </w:rPr>
      </w:pPr>
      <w:r>
        <w:rPr>
          <w:rFonts w:ascii="Arial" w:hAnsi="Arial" w:cs="Arial"/>
        </w:rPr>
        <w:t>%PACIENTE%</w:t>
      </w:r>
      <w:r>
        <w:rPr>
          <w:rFonts w:ascii="Arial" w:hAnsi="Arial" w:cs="Arial"/>
        </w:rPr>
        <w:tab/>
      </w:r>
      <w:r w:rsidR="00CF2B78" w:rsidRPr="00CF2B78">
        <w:rPr>
          <w:rFonts w:ascii="Arial" w:hAnsi="Arial" w:cs="Arial"/>
        </w:rPr>
        <w:t xml:space="preserve">   </w:t>
      </w:r>
      <w:r w:rsidR="00CF2B78" w:rsidRPr="00CF2B78">
        <w:rPr>
          <w:rFonts w:ascii="Arial" w:hAnsi="Arial" w:cs="Arial"/>
        </w:rPr>
        <w:tab/>
      </w:r>
      <w:r w:rsidR="00CF2B78" w:rsidRPr="00CF2B78">
        <w:rPr>
          <w:rFonts w:ascii="Arial" w:hAnsi="Arial" w:cs="Arial"/>
        </w:rPr>
        <w:tab/>
      </w:r>
      <w:r w:rsidR="00CF2B78" w:rsidRPr="00CF2B78">
        <w:rPr>
          <w:rFonts w:ascii="Arial" w:hAnsi="Arial" w:cs="Arial"/>
        </w:rPr>
        <w:tab/>
      </w:r>
      <w:r w:rsidR="00CF2B78" w:rsidRPr="00CF2B78">
        <w:rPr>
          <w:rFonts w:ascii="Arial" w:hAnsi="Arial" w:cs="Arial"/>
        </w:rPr>
        <w:tab/>
      </w:r>
      <w:r w:rsidR="00CF2B78" w:rsidRPr="00CF2B78">
        <w:rPr>
          <w:rFonts w:ascii="Arial" w:hAnsi="Arial" w:cs="Arial"/>
        </w:rPr>
        <w:tab/>
        <w:t>Firma del Doctor</w:t>
      </w:r>
    </w:p>
    <w:p w:rsidR="00CF2B78" w:rsidRPr="00CF2B78" w:rsidRDefault="00CF2B78" w:rsidP="00CF2B78">
      <w:pPr>
        <w:rPr>
          <w:rFonts w:ascii="Arial" w:hAnsi="Arial" w:cs="Arial"/>
        </w:rPr>
      </w:pPr>
      <w:r w:rsidRPr="00CF2B78">
        <w:rPr>
          <w:rFonts w:ascii="Arial" w:hAnsi="Arial" w:cs="Arial"/>
        </w:rPr>
        <w:t>________________</w:t>
      </w:r>
    </w:p>
    <w:p w:rsidR="00C3703F" w:rsidRPr="000D334D" w:rsidRDefault="00CF2B78" w:rsidP="000D334D">
      <w:pPr>
        <w:rPr>
          <w:rFonts w:ascii="Arial" w:hAnsi="Arial" w:cs="Arial"/>
        </w:rPr>
      </w:pPr>
      <w:r w:rsidRPr="00CF2B78">
        <w:rPr>
          <w:rFonts w:ascii="Arial" w:hAnsi="Arial" w:cs="Arial"/>
        </w:rPr>
        <w:t>Firma</w:t>
      </w:r>
    </w:p>
    <w:p w:rsidR="00CF2B78" w:rsidRPr="00BA0E7C" w:rsidRDefault="00CF2B78" w:rsidP="00CB6147">
      <w:pPr>
        <w:spacing w:before="100" w:beforeAutospacing="1" w:after="100" w:afterAutospacing="1" w:line="240" w:lineRule="auto"/>
        <w:rPr>
          <w:rFonts w:ascii="Times New Roman" w:eastAsia="Times New Roman" w:hAnsi="Times New Roman" w:cs="Aharoni"/>
          <w:sz w:val="20"/>
          <w:szCs w:val="24"/>
          <w:lang w:eastAsia="es-MX"/>
        </w:rPr>
      </w:pPr>
      <w:r>
        <w:rPr>
          <w:rFonts w:ascii="Times New Roman" w:eastAsia="Times New Roman" w:hAnsi="Times New Roman" w:cs="Aharoni"/>
          <w:sz w:val="20"/>
          <w:szCs w:val="24"/>
          <w:lang w:eastAsia="es-MX"/>
        </w:rPr>
        <w:t>FECHA</w:t>
      </w:r>
      <w:r w:rsidR="00F50962">
        <w:rPr>
          <w:rFonts w:ascii="Times New Roman" w:eastAsia="Times New Roman" w:hAnsi="Times New Roman" w:cs="Aharoni"/>
          <w:sz w:val="20"/>
          <w:szCs w:val="24"/>
          <w:lang w:eastAsia="es-MX"/>
        </w:rPr>
        <w:t xml:space="preserve">: </w:t>
      </w:r>
      <w:r w:rsidR="000D334D">
        <w:rPr>
          <w:rFonts w:ascii="Times New Roman" w:eastAsia="Times New Roman" w:hAnsi="Times New Roman" w:cs="Aharoni"/>
          <w:sz w:val="20"/>
          <w:szCs w:val="24"/>
          <w:lang w:eastAsia="es-MX"/>
        </w:rPr>
        <w:t>%HOY%</w:t>
      </w:r>
    </w:p>
    <w:sectPr w:rsidR="00CF2B78" w:rsidRPr="00BA0E7C" w:rsidSect="00FC45ED">
      <w:pgSz w:w="12240" w:h="15840" w:code="1"/>
      <w:pgMar w:top="1985" w:right="1800" w:bottom="1843" w:left="1800" w:header="360" w:footer="36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ignoreMixedContent/>
  <w:alwaysShowPlaceholderText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2D3"/>
    <w:rsid w:val="00044595"/>
    <w:rsid w:val="000812B5"/>
    <w:rsid w:val="000D334D"/>
    <w:rsid w:val="00183636"/>
    <w:rsid w:val="0021443F"/>
    <w:rsid w:val="002C7711"/>
    <w:rsid w:val="003C1692"/>
    <w:rsid w:val="00427776"/>
    <w:rsid w:val="00430047"/>
    <w:rsid w:val="004A4005"/>
    <w:rsid w:val="004B3FC8"/>
    <w:rsid w:val="004D1976"/>
    <w:rsid w:val="00533404"/>
    <w:rsid w:val="005A4EDD"/>
    <w:rsid w:val="005F12C5"/>
    <w:rsid w:val="006A045C"/>
    <w:rsid w:val="007F6AD5"/>
    <w:rsid w:val="00810126"/>
    <w:rsid w:val="009E565B"/>
    <w:rsid w:val="00A84CE6"/>
    <w:rsid w:val="00BA0E7C"/>
    <w:rsid w:val="00BE52D3"/>
    <w:rsid w:val="00C3703F"/>
    <w:rsid w:val="00C40A8A"/>
    <w:rsid w:val="00CB6147"/>
    <w:rsid w:val="00CF2B78"/>
    <w:rsid w:val="00D43C40"/>
    <w:rsid w:val="00DB31B3"/>
    <w:rsid w:val="00ED1623"/>
    <w:rsid w:val="00F147D5"/>
    <w:rsid w:val="00F50962"/>
    <w:rsid w:val="00FC1E22"/>
    <w:rsid w:val="00FC45ED"/>
    <w:rsid w:val="00FC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37AA311-97CC-422F-844F-5539C853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03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D43C40"/>
    <w:pPr>
      <w:spacing w:after="0" w:line="240" w:lineRule="auto"/>
    </w:pPr>
    <w:rPr>
      <w:rFonts w:ascii="Tahoma" w:eastAsia="Times New Roman" w:hAnsi="Tahoma" w:cs="Tahoma"/>
      <w:color w:val="212120"/>
      <w:kern w:val="28"/>
      <w:sz w:val="16"/>
      <w:szCs w:val="16"/>
      <w:lang w:val="en-US"/>
    </w:rPr>
  </w:style>
  <w:style w:type="character" w:customStyle="1" w:styleId="TextodegloboCar">
    <w:name w:val="Texto de globo Car"/>
    <w:basedOn w:val="Fuentedeprrafopredeter"/>
    <w:link w:val="Textodeglobo"/>
    <w:rsid w:val="00D43C40"/>
    <w:rPr>
      <w:rFonts w:ascii="Tahoma" w:hAnsi="Tahoma" w:cs="Tahoma"/>
      <w:color w:val="212120"/>
      <w:kern w:val="28"/>
      <w:sz w:val="16"/>
      <w:szCs w:val="16"/>
      <w:lang w:val="en-US" w:eastAsia="en-US"/>
    </w:rPr>
  </w:style>
  <w:style w:type="character" w:styleId="Hipervnculo">
    <w:name w:val="Hyperlink"/>
    <w:basedOn w:val="Fuentedeprrafopredeter"/>
    <w:rsid w:val="00A84C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tor\AppData\Roaming\Microsoft\Plantillas\Membrete%20para%20empresa%20de%20tecnolog&#237;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Membrete para empresa de tecnología.dot</Template>
  <TotalTime>90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StockLayouts LLC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Viktor</dc:creator>
  <cp:lastModifiedBy>jorge ibarra</cp:lastModifiedBy>
  <cp:revision>9</cp:revision>
  <cp:lastPrinted>2014-11-19T19:09:00Z</cp:lastPrinted>
  <dcterms:created xsi:type="dcterms:W3CDTF">2015-04-17T19:12:00Z</dcterms:created>
  <dcterms:modified xsi:type="dcterms:W3CDTF">2018-10-06T19:37:00Z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TC102580333082</vt:lpwstr>
  </property>
</Properties>
</file>