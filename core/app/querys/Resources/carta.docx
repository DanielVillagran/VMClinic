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78" w:rsidRDefault="00CF2B78" w:rsidP="00CF2B78">
      <w:pPr>
        <w:jc w:val="center"/>
        <w:rPr>
          <w:b/>
        </w:rPr>
      </w:pPr>
      <w:bookmarkStart w:id="0" w:name="_GoBack"/>
      <w:bookmarkEnd w:id="0"/>
      <w:r w:rsidRPr="00CF2B78">
        <w:rPr>
          <w:b/>
        </w:rPr>
        <w:t xml:space="preserve"> </w:t>
      </w:r>
    </w:p>
    <w:p w:rsidR="00CF2B78" w:rsidRDefault="00810126" w:rsidP="00810126">
      <w:pPr>
        <w:jc w:val="both"/>
        <w:rPr>
          <w:b/>
        </w:rPr>
      </w:pPr>
      <w:r>
        <w:rPr>
          <w:b/>
        </w:rPr>
        <w:t>DR. RAFAEL GÓMEZ RODRÍGUEZ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 xml:space="preserve">MEDICINA </w:t>
      </w:r>
      <w:r w:rsidRPr="00183636">
        <w:rPr>
          <w:b/>
        </w:rPr>
        <w:t>GENERAL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UNIVERSIDAD DE GUADALAJARA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MORELOS 116-A JOCOTEPEC JALISCO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TEL: 333 9554 222</w:t>
      </w:r>
    </w:p>
    <w:p w:rsidR="00CF2B78" w:rsidRPr="00CF2B78" w:rsidRDefault="00CF2B78" w:rsidP="00CF2B78">
      <w:pPr>
        <w:jc w:val="center"/>
        <w:rPr>
          <w:rFonts w:ascii="Arial" w:hAnsi="Arial" w:cs="Arial"/>
          <w:b/>
        </w:rPr>
      </w:pPr>
      <w:r w:rsidRPr="00CF2B78">
        <w:rPr>
          <w:rFonts w:ascii="Arial" w:hAnsi="Arial" w:cs="Arial"/>
          <w:b/>
        </w:rPr>
        <w:t>Consentimiento informativo Medico.</w:t>
      </w:r>
    </w:p>
    <w:p w:rsidR="003C1692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DECLARO haber recibido oportunamente información completa y adecuada sobre mi cuadro clínico y los procedimientos diagnósticos y/o terapéuticos que se me realizaran, los riesgos que estos pueden representar y las alternativas de  tratamiento disponibles. Así mismo  declaro haber comprendido la información proporcionada y que he tenido la oportunidad de formular mis preguntas y dudas, las que han sido contestadas y declaradas a mi entera satisfacción por el asesor médico </w:t>
      </w:r>
    </w:p>
    <w:p w:rsidR="00CF2B78" w:rsidRPr="00CF2B78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>Dr.</w:t>
      </w:r>
      <w:r w:rsidR="000D334D">
        <w:rPr>
          <w:rFonts w:ascii="Arial" w:hAnsi="Arial" w:cs="Arial"/>
        </w:rPr>
        <w:t xml:space="preserve"> %DOCTOR%.</w:t>
      </w:r>
    </w:p>
    <w:p w:rsidR="00CF2B78" w:rsidRPr="00CF2B78" w:rsidRDefault="00CF2B78" w:rsidP="00CF2B78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Del mismo modo, se me ha informado que es posible, atendió mi cuadro clínico, requiera de interconsultas externas, exámenes de laboratorio, traslado a otro centro asistencial y/o cualquier otro procedimiento que se estime conveniente para </w:t>
      </w:r>
      <w:r w:rsidR="00533404">
        <w:rPr>
          <w:rFonts w:ascii="Arial" w:hAnsi="Arial" w:cs="Arial"/>
        </w:rPr>
        <w:t>el tratamiento de mi enfermedad en caso de que así fuera.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Por lo tanto expuesto</w:t>
      </w:r>
      <w:r w:rsidR="00533404">
        <w:rPr>
          <w:rFonts w:ascii="Arial" w:hAnsi="Arial" w:cs="Arial"/>
        </w:rPr>
        <w:t xml:space="preserve">, declaro </w:t>
      </w:r>
      <w:r w:rsidRPr="00CF2B78">
        <w:rPr>
          <w:rFonts w:ascii="Arial" w:hAnsi="Arial" w:cs="Arial"/>
        </w:rPr>
        <w:t xml:space="preserve"> mi consentimiento para ser sometido a:</w:t>
      </w:r>
    </w:p>
    <w:p w:rsidR="000D334D" w:rsidRDefault="000D334D" w:rsidP="00CF2B78">
      <w:pPr>
        <w:rPr>
          <w:rFonts w:ascii="Arial" w:hAnsi="Arial" w:cs="Arial"/>
        </w:rPr>
      </w:pPr>
      <w:r>
        <w:rPr>
          <w:rFonts w:ascii="Arial" w:hAnsi="Arial" w:cs="Arial"/>
        </w:rPr>
        <w:t>%CONSENTIMIENTO%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Y a las acciones que el equipo médico considere necesario  en el caso de sugerir situaciones no esperadas o complicadas, es expresado en forma libre e informada.</w:t>
      </w:r>
    </w:p>
    <w:p w:rsidR="00CF2B78" w:rsidRPr="00CF2B78" w:rsidRDefault="00CF2B78" w:rsidP="00CF2B78">
      <w:pPr>
        <w:rPr>
          <w:rFonts w:ascii="Arial" w:hAnsi="Arial" w:cs="Arial"/>
        </w:rPr>
      </w:pP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  <w:t>___________________</w:t>
      </w:r>
    </w:p>
    <w:p w:rsidR="00CF2B78" w:rsidRPr="00CF2B78" w:rsidRDefault="000D334D" w:rsidP="000D334D">
      <w:pPr>
        <w:rPr>
          <w:rFonts w:ascii="Arial" w:hAnsi="Arial" w:cs="Arial"/>
        </w:rPr>
      </w:pPr>
      <w:r>
        <w:rPr>
          <w:rFonts w:ascii="Arial" w:hAnsi="Arial" w:cs="Arial"/>
        </w:rPr>
        <w:t>%PACIENTE%</w:t>
      </w:r>
      <w:r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 xml:space="preserve">   </w:t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  <w:t>Firma del Doctor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</w:p>
    <w:p w:rsidR="00C3703F" w:rsidRPr="000D334D" w:rsidRDefault="00CF2B78" w:rsidP="000D334D">
      <w:pPr>
        <w:rPr>
          <w:rFonts w:ascii="Arial" w:hAnsi="Arial" w:cs="Arial"/>
        </w:rPr>
      </w:pPr>
      <w:r w:rsidRPr="00CF2B78">
        <w:rPr>
          <w:rFonts w:ascii="Arial" w:hAnsi="Arial" w:cs="Arial"/>
        </w:rPr>
        <w:t>Firma</w:t>
      </w:r>
    </w:p>
    <w:p w:rsidR="00CF2B78" w:rsidRPr="00BA0E7C" w:rsidRDefault="00CF2B78" w:rsidP="00CB6147">
      <w:pPr>
        <w:spacing w:before="100" w:beforeAutospacing="1" w:after="100" w:afterAutospacing="1" w:line="240" w:lineRule="auto"/>
        <w:rPr>
          <w:rFonts w:ascii="Times New Roman" w:eastAsia="Times New Roman" w:hAnsi="Times New Roman" w:cs="Aharoni"/>
          <w:sz w:val="20"/>
          <w:szCs w:val="24"/>
          <w:lang w:eastAsia="es-MX"/>
        </w:rPr>
      </w:pPr>
      <w:r>
        <w:rPr>
          <w:rFonts w:ascii="Times New Roman" w:eastAsia="Times New Roman" w:hAnsi="Times New Roman" w:cs="Aharoni"/>
          <w:sz w:val="20"/>
          <w:szCs w:val="24"/>
          <w:lang w:eastAsia="es-MX"/>
        </w:rPr>
        <w:t>FECHA</w:t>
      </w:r>
      <w:r w:rsidR="00F50962">
        <w:rPr>
          <w:rFonts w:ascii="Times New Roman" w:eastAsia="Times New Roman" w:hAnsi="Times New Roman" w:cs="Aharoni"/>
          <w:sz w:val="20"/>
          <w:szCs w:val="24"/>
          <w:lang w:eastAsia="es-MX"/>
        </w:rPr>
        <w:t xml:space="preserve">: </w:t>
      </w:r>
      <w:r w:rsidR="000D334D">
        <w:rPr>
          <w:rFonts w:ascii="Times New Roman" w:eastAsia="Times New Roman" w:hAnsi="Times New Roman" w:cs="Aharoni"/>
          <w:sz w:val="20"/>
          <w:szCs w:val="24"/>
          <w:lang w:eastAsia="es-MX"/>
        </w:rPr>
        <w:t>%HOY%</w:t>
      </w:r>
    </w:p>
    <w:sectPr w:rsidR="00CF2B78" w:rsidRPr="00BA0E7C" w:rsidSect="00FC45ED">
      <w:pgSz w:w="12240" w:h="15840" w:code="1"/>
      <w:pgMar w:top="1985" w:right="1800" w:bottom="1843" w:left="180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D3"/>
    <w:rsid w:val="00044595"/>
    <w:rsid w:val="000812B5"/>
    <w:rsid w:val="000D334D"/>
    <w:rsid w:val="00183636"/>
    <w:rsid w:val="0021443F"/>
    <w:rsid w:val="0022318B"/>
    <w:rsid w:val="002C7711"/>
    <w:rsid w:val="003C1692"/>
    <w:rsid w:val="00427776"/>
    <w:rsid w:val="00430047"/>
    <w:rsid w:val="004A4005"/>
    <w:rsid w:val="004B3FC8"/>
    <w:rsid w:val="004D1976"/>
    <w:rsid w:val="00533404"/>
    <w:rsid w:val="005A4EDD"/>
    <w:rsid w:val="005F12C5"/>
    <w:rsid w:val="006A045C"/>
    <w:rsid w:val="007F6AD5"/>
    <w:rsid w:val="00810126"/>
    <w:rsid w:val="009E565B"/>
    <w:rsid w:val="00A84CE6"/>
    <w:rsid w:val="00BA0E7C"/>
    <w:rsid w:val="00BE52D3"/>
    <w:rsid w:val="00C3703F"/>
    <w:rsid w:val="00CB6147"/>
    <w:rsid w:val="00CF2B78"/>
    <w:rsid w:val="00D43C40"/>
    <w:rsid w:val="00DB31B3"/>
    <w:rsid w:val="00ED1623"/>
    <w:rsid w:val="00F147D5"/>
    <w:rsid w:val="00F50962"/>
    <w:rsid w:val="00FC1E22"/>
    <w:rsid w:val="00FC45ED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7AA311-97CC-422F-844F-5539C85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03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D43C40"/>
    <w:pPr>
      <w:spacing w:after="0" w:line="240" w:lineRule="auto"/>
    </w:pPr>
    <w:rPr>
      <w:rFonts w:ascii="Tahoma" w:eastAsia="Times New Roman" w:hAnsi="Tahoma" w:cs="Tahoma"/>
      <w:color w:val="212120"/>
      <w:kern w:val="28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rsid w:val="00D43C40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character" w:styleId="Hipervnculo">
    <w:name w:val="Hyperlink"/>
    <w:basedOn w:val="Fuentedeprrafopredeter"/>
    <w:rsid w:val="00A84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Plantillas\Membrete%20para%20empresa%20de%20tecnolog&#237;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para empresa de tecnología.dot</Template>
  <TotalTime>89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lastModifiedBy>jorge ibarra</cp:lastModifiedBy>
  <cp:revision>9</cp:revision>
  <cp:lastPrinted>2014-11-19T19:09:00Z</cp:lastPrinted>
  <dcterms:created xsi:type="dcterms:W3CDTF">2015-04-17T19:12:00Z</dcterms:created>
  <dcterms:modified xsi:type="dcterms:W3CDTF">2018-10-06T19:40:00Z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TC102580333082</vt:lpwstr>
  </property>
</Properties>
</file>